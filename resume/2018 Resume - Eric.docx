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225"/>
        <w:tblW w:w="4604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610"/>
        <w:gridCol w:w="4009"/>
      </w:tblGrid>
      <w:tr w:rsidR="00D92B95" w14:paraId="411715A7" w14:textId="77777777" w:rsidTr="00EA3D30">
        <w:trPr>
          <w:trHeight w:val="1572"/>
        </w:trPr>
        <w:tc>
          <w:tcPr>
            <w:tcW w:w="4610" w:type="dxa"/>
            <w:vAlign w:val="bottom"/>
          </w:tcPr>
          <w:p w14:paraId="680A9F24" w14:textId="204413AB" w:rsidR="00C84833" w:rsidRDefault="001A2E67" w:rsidP="00EA3D30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ECC054C30EC74BC0BBE3A639CF2ACF3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BD64CD">
                  <w:t xml:space="preserve">Eric 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230FF7BE8CBE4C0DBC3C9E5374DFC3C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BD64CD">
                  <w:t>Keiser</w:t>
                </w:r>
              </w:sdtContent>
            </w:sdt>
          </w:p>
        </w:tc>
        <w:tc>
          <w:tcPr>
            <w:tcW w:w="4009" w:type="dxa"/>
            <w:vAlign w:val="bottom"/>
          </w:tcPr>
          <w:tbl>
            <w:tblPr>
              <w:tblStyle w:val="TableGrid"/>
              <w:tblW w:w="4921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4"/>
              <w:gridCol w:w="382"/>
            </w:tblGrid>
            <w:tr w:rsidR="00932D92" w:rsidRPr="009D0878" w14:paraId="2DCFA126" w14:textId="77777777" w:rsidTr="00EA3D30">
              <w:trPr>
                <w:trHeight w:val="175"/>
              </w:trPr>
              <w:tc>
                <w:tcPr>
                  <w:tcW w:w="356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A881EE9" w14:textId="77777777" w:rsidR="004E2970" w:rsidRPr="009D0878" w:rsidRDefault="001A2E67" w:rsidP="00ED5CF2">
                  <w:pPr>
                    <w:pStyle w:val="ContactInfo"/>
                    <w:framePr w:hSpace="180" w:wrap="around" w:hAnchor="margin" w:y="-225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F88CE6F40F541108EC56C35111B7C9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D64CD">
                        <w:t>7551 Palace Court</w:t>
                      </w:r>
                    </w:sdtContent>
                  </w:sdt>
                </w:p>
              </w:tc>
              <w:tc>
                <w:tcPr>
                  <w:tcW w:w="38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316D3FE" w14:textId="77777777" w:rsidR="00932D92" w:rsidRPr="009D0878" w:rsidRDefault="00932D92" w:rsidP="00ED5CF2">
                  <w:pPr>
                    <w:pStyle w:val="Icons"/>
                    <w:framePr w:hSpace="180" w:wrap="around" w:hAnchor="margin" w:y="-225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3F531E7" wp14:editId="30883C37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CF3D1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D4BC490" w14:textId="77777777" w:rsidTr="00EA3D30">
              <w:trPr>
                <w:trHeight w:val="167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9EB07159E5A84C379E5346A2D7A7AF8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64" w:type="dxa"/>
                      <w:tcMar>
                        <w:left w:w="720" w:type="dxa"/>
                        <w:right w:w="29" w:type="dxa"/>
                      </w:tcMar>
                    </w:tcPr>
                    <w:p w14:paraId="1165FB89" w14:textId="77777777" w:rsidR="00932D92" w:rsidRPr="009D0878" w:rsidRDefault="00B82404" w:rsidP="00ED5CF2">
                      <w:pPr>
                        <w:pStyle w:val="ContactInfo"/>
                        <w:framePr w:hSpace="180" w:wrap="around" w:hAnchor="margin" w:y="-225"/>
                      </w:pPr>
                      <w:r>
                        <w:t>Work Phone</w:t>
                      </w:r>
                    </w:p>
                  </w:tc>
                </w:sdtContent>
              </w:sdt>
              <w:tc>
                <w:tcPr>
                  <w:tcW w:w="382" w:type="dxa"/>
                  <w:tcMar>
                    <w:left w:w="0" w:type="dxa"/>
                    <w:right w:w="0" w:type="dxa"/>
                  </w:tcMar>
                </w:tcPr>
                <w:p w14:paraId="106F6A40" w14:textId="77777777" w:rsidR="00932D92" w:rsidRPr="009D0878" w:rsidRDefault="00932D92" w:rsidP="00ED5CF2">
                  <w:pPr>
                    <w:pStyle w:val="Icons"/>
                    <w:framePr w:hSpace="180" w:wrap="around" w:hAnchor="margin" w:y="-225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57AE6E3" wp14:editId="06F89BA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3D764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D64CD" w:rsidRPr="009D0878" w14:paraId="2E696522" w14:textId="77777777" w:rsidTr="00EA3D30">
              <w:trPr>
                <w:trHeight w:val="175"/>
              </w:trPr>
              <w:tc>
                <w:tcPr>
                  <w:tcW w:w="3564" w:type="dxa"/>
                  <w:tcMar>
                    <w:left w:w="720" w:type="dxa"/>
                    <w:right w:w="29" w:type="dxa"/>
                  </w:tcMar>
                </w:tcPr>
                <w:p w14:paraId="7EC07B56" w14:textId="77777777" w:rsidR="00BD64CD" w:rsidRDefault="00BD64CD" w:rsidP="00ED5CF2">
                  <w:pPr>
                    <w:pStyle w:val="ContactInfo"/>
                    <w:framePr w:hSpace="180" w:wrap="around" w:hAnchor="margin" w:y="-225"/>
                  </w:pPr>
                  <w:r>
                    <w:t>423-294-6871</w:t>
                  </w:r>
                </w:p>
              </w:tc>
              <w:tc>
                <w:tcPr>
                  <w:tcW w:w="382" w:type="dxa"/>
                  <w:tcMar>
                    <w:left w:w="0" w:type="dxa"/>
                    <w:right w:w="0" w:type="dxa"/>
                  </w:tcMar>
                </w:tcPr>
                <w:p w14:paraId="394886D5" w14:textId="77777777" w:rsidR="00BD64CD" w:rsidRPr="009D0878" w:rsidRDefault="00BD64CD" w:rsidP="00ED5CF2">
                  <w:pPr>
                    <w:pStyle w:val="Icons"/>
                    <w:framePr w:hSpace="180" w:wrap="around" w:hAnchor="margin" w:y="-225"/>
                    <w:rPr>
                      <w:noProof/>
                    </w:rPr>
                  </w:pPr>
                </w:p>
              </w:tc>
            </w:tr>
            <w:tr w:rsidR="00BD64CD" w:rsidRPr="009D0878" w14:paraId="4B5D5593" w14:textId="77777777" w:rsidTr="00EA3D30">
              <w:trPr>
                <w:trHeight w:val="167"/>
              </w:trPr>
              <w:tc>
                <w:tcPr>
                  <w:tcW w:w="3564" w:type="dxa"/>
                  <w:tcMar>
                    <w:left w:w="720" w:type="dxa"/>
                    <w:right w:w="29" w:type="dxa"/>
                  </w:tcMar>
                </w:tcPr>
                <w:p w14:paraId="1C599555" w14:textId="77777777" w:rsidR="00BD64CD" w:rsidRDefault="00BD64CD" w:rsidP="00ED5CF2">
                  <w:pPr>
                    <w:pStyle w:val="ContactInfo"/>
                    <w:framePr w:hSpace="180" w:wrap="around" w:hAnchor="margin" w:y="-225"/>
                  </w:pPr>
                  <w:r>
                    <w:t>Cell</w:t>
                  </w:r>
                </w:p>
              </w:tc>
              <w:tc>
                <w:tcPr>
                  <w:tcW w:w="382" w:type="dxa"/>
                  <w:tcMar>
                    <w:left w:w="0" w:type="dxa"/>
                    <w:right w:w="0" w:type="dxa"/>
                  </w:tcMar>
                </w:tcPr>
                <w:p w14:paraId="33C29866" w14:textId="77777777" w:rsidR="00BD64CD" w:rsidRPr="009D0878" w:rsidRDefault="00BD64CD" w:rsidP="00ED5CF2">
                  <w:pPr>
                    <w:pStyle w:val="Icons"/>
                    <w:framePr w:hSpace="180" w:wrap="around" w:hAnchor="margin" w:y="-225"/>
                    <w:rPr>
                      <w:noProof/>
                    </w:rPr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A786C5A" wp14:editId="48E176E3">
                            <wp:extent cx="109728" cy="109728"/>
                            <wp:effectExtent l="0" t="0" r="5080" b="5080"/>
                            <wp:docPr id="7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D45FF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1isgsAAJI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D64CD" w:rsidRPr="009D0878" w14:paraId="7A97ABAC" w14:textId="77777777" w:rsidTr="00EA3D30">
              <w:trPr>
                <w:trHeight w:val="175"/>
              </w:trPr>
              <w:tc>
                <w:tcPr>
                  <w:tcW w:w="3564" w:type="dxa"/>
                  <w:tcMar>
                    <w:left w:w="720" w:type="dxa"/>
                    <w:right w:w="29" w:type="dxa"/>
                  </w:tcMar>
                </w:tcPr>
                <w:p w14:paraId="56A8BE0B" w14:textId="77777777" w:rsidR="00BD64CD" w:rsidRDefault="00BD64CD" w:rsidP="00ED5CF2">
                  <w:pPr>
                    <w:pStyle w:val="ContactInfo"/>
                    <w:framePr w:hSpace="180" w:wrap="around" w:hAnchor="margin" w:y="-225"/>
                  </w:pPr>
                  <w:r>
                    <w:t>423-432-9466</w:t>
                  </w:r>
                </w:p>
              </w:tc>
              <w:tc>
                <w:tcPr>
                  <w:tcW w:w="382" w:type="dxa"/>
                  <w:tcMar>
                    <w:left w:w="0" w:type="dxa"/>
                    <w:right w:w="0" w:type="dxa"/>
                  </w:tcMar>
                </w:tcPr>
                <w:p w14:paraId="228F9D71" w14:textId="77777777" w:rsidR="00BD64CD" w:rsidRPr="009D0878" w:rsidRDefault="00BD64CD" w:rsidP="00ED5CF2">
                  <w:pPr>
                    <w:pStyle w:val="Icons"/>
                    <w:framePr w:hSpace="180" w:wrap="around" w:hAnchor="margin" w:y="-225"/>
                    <w:rPr>
                      <w:noProof/>
                    </w:rPr>
                  </w:pPr>
                </w:p>
              </w:tc>
            </w:tr>
            <w:tr w:rsidR="00932D92" w:rsidRPr="009D0878" w14:paraId="7402ADA4" w14:textId="77777777" w:rsidTr="00EA3D30">
              <w:trPr>
                <w:trHeight w:val="167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B9001AF7FBB146FB9AAB2BA5618165A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64" w:type="dxa"/>
                      <w:tcMar>
                        <w:left w:w="720" w:type="dxa"/>
                        <w:right w:w="29" w:type="dxa"/>
                      </w:tcMar>
                    </w:tcPr>
                    <w:p w14:paraId="27A1EB75" w14:textId="6D82E24A" w:rsidR="00932D92" w:rsidRPr="009D0878" w:rsidRDefault="009F045A" w:rsidP="00ED5CF2">
                      <w:pPr>
                        <w:pStyle w:val="ContactInfo"/>
                        <w:framePr w:hSpace="180" w:wrap="around" w:hAnchor="margin" w:y="-225"/>
                      </w:pPr>
                      <w:r>
                        <w:t>chattadev@gmail.com</w:t>
                      </w:r>
                    </w:p>
                  </w:tc>
                </w:sdtContent>
              </w:sdt>
              <w:tc>
                <w:tcPr>
                  <w:tcW w:w="382" w:type="dxa"/>
                  <w:tcMar>
                    <w:left w:w="0" w:type="dxa"/>
                    <w:right w:w="0" w:type="dxa"/>
                  </w:tcMar>
                </w:tcPr>
                <w:p w14:paraId="09D2B8A8" w14:textId="77777777" w:rsidR="00932D92" w:rsidRPr="009D0878" w:rsidRDefault="007307A3" w:rsidP="00ED5CF2">
                  <w:pPr>
                    <w:pStyle w:val="Icons"/>
                    <w:framePr w:hSpace="180" w:wrap="around" w:hAnchor="margin" w:y="-22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C9AB32B" wp14:editId="25D81DC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9F923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74FD89D" w14:textId="77777777" w:rsidTr="00EA3D30">
              <w:trPr>
                <w:trHeight w:val="175"/>
              </w:trPr>
              <w:tc>
                <w:tcPr>
                  <w:tcW w:w="3564" w:type="dxa"/>
                  <w:tcMar>
                    <w:left w:w="720" w:type="dxa"/>
                    <w:right w:w="29" w:type="dxa"/>
                  </w:tcMar>
                </w:tcPr>
                <w:p w14:paraId="25CC57A7" w14:textId="77777777" w:rsidR="00932D92" w:rsidRPr="009D0878" w:rsidRDefault="00932D92" w:rsidP="00ED5CF2">
                  <w:pPr>
                    <w:pStyle w:val="ContactInfo"/>
                    <w:framePr w:hSpace="180" w:wrap="around" w:hAnchor="margin" w:y="-225"/>
                  </w:pPr>
                </w:p>
              </w:tc>
              <w:tc>
                <w:tcPr>
                  <w:tcW w:w="382" w:type="dxa"/>
                  <w:tcMar>
                    <w:left w:w="0" w:type="dxa"/>
                    <w:right w:w="0" w:type="dxa"/>
                  </w:tcMar>
                </w:tcPr>
                <w:p w14:paraId="2B4B6AE0" w14:textId="77777777" w:rsidR="00932D92" w:rsidRPr="009D0878" w:rsidRDefault="00932D92" w:rsidP="00ED5CF2">
                  <w:pPr>
                    <w:pStyle w:val="Icons"/>
                    <w:framePr w:hSpace="180" w:wrap="around" w:hAnchor="margin" w:y="-225"/>
                  </w:pPr>
                </w:p>
              </w:tc>
            </w:tr>
            <w:tr w:rsidR="00932D92" w:rsidRPr="009D0878" w14:paraId="796AADE9" w14:textId="77777777" w:rsidTr="00EA3D30">
              <w:trPr>
                <w:trHeight w:val="175"/>
              </w:trPr>
              <w:tc>
                <w:tcPr>
                  <w:tcW w:w="3564" w:type="dxa"/>
                  <w:tcMar>
                    <w:left w:w="720" w:type="dxa"/>
                    <w:right w:w="29" w:type="dxa"/>
                  </w:tcMar>
                </w:tcPr>
                <w:p w14:paraId="1D35AC38" w14:textId="77777777" w:rsidR="00932D92" w:rsidRPr="009D0878" w:rsidRDefault="00932D92" w:rsidP="00ED5CF2">
                  <w:pPr>
                    <w:pStyle w:val="ContactInfo"/>
                    <w:framePr w:hSpace="180" w:wrap="around" w:hAnchor="margin" w:y="-225"/>
                  </w:pPr>
                </w:p>
              </w:tc>
              <w:tc>
                <w:tcPr>
                  <w:tcW w:w="382" w:type="dxa"/>
                  <w:tcMar>
                    <w:left w:w="0" w:type="dxa"/>
                    <w:right w:w="0" w:type="dxa"/>
                  </w:tcMar>
                </w:tcPr>
                <w:p w14:paraId="2F1CA820" w14:textId="77777777" w:rsidR="00932D92" w:rsidRPr="009D0878" w:rsidRDefault="00932D92" w:rsidP="00ED5CF2">
                  <w:pPr>
                    <w:pStyle w:val="Icons"/>
                    <w:framePr w:hSpace="180" w:wrap="around" w:hAnchor="margin" w:y="-225"/>
                  </w:pPr>
                </w:p>
              </w:tc>
            </w:tr>
          </w:tbl>
          <w:p w14:paraId="0C9EBF21" w14:textId="77777777" w:rsidR="00D92B95" w:rsidRDefault="00D92B95" w:rsidP="00EA3D30">
            <w:pPr>
              <w:pStyle w:val="Header"/>
            </w:pPr>
          </w:p>
        </w:tc>
      </w:tr>
    </w:tbl>
    <w:bookmarkStart w:id="0" w:name="_GoBack"/>
    <w:p w14:paraId="2DA67824" w14:textId="77777777" w:rsidR="00AD13CB" w:rsidRDefault="001A2E67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7244EAF56FD44E5F8800899E5724AD36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770"/>
        <w:gridCol w:w="4770"/>
      </w:tblGrid>
      <w:tr w:rsidR="005B1D68" w14:paraId="6A34CBE2" w14:textId="77777777" w:rsidTr="00B82404">
        <w:trPr>
          <w:trHeight w:val="473"/>
        </w:trPr>
        <w:tc>
          <w:tcPr>
            <w:tcW w:w="4770" w:type="dxa"/>
          </w:tcPr>
          <w:p w14:paraId="665BDA10" w14:textId="77777777" w:rsidR="005B1D68" w:rsidRDefault="00031487" w:rsidP="00B82404">
            <w:pPr>
              <w:pStyle w:val="ListBullet"/>
              <w:numPr>
                <w:ilvl w:val="0"/>
                <w:numId w:val="4"/>
              </w:numPr>
            </w:pPr>
            <w:proofErr w:type="spellStart"/>
            <w:r>
              <w:t>Javascript</w:t>
            </w:r>
            <w:proofErr w:type="spellEnd"/>
            <w:r>
              <w:t xml:space="preserve"> (</w:t>
            </w:r>
            <w:proofErr w:type="spellStart"/>
            <w:r>
              <w:t>jquery</w:t>
            </w:r>
            <w:proofErr w:type="spellEnd"/>
            <w:r>
              <w:t>, d3.js etc.)</w:t>
            </w:r>
          </w:p>
          <w:p w14:paraId="6CC9819C" w14:textId="77777777" w:rsidR="009629E6" w:rsidRDefault="009629E6" w:rsidP="00B82404">
            <w:pPr>
              <w:pStyle w:val="ListBullet"/>
              <w:numPr>
                <w:ilvl w:val="0"/>
                <w:numId w:val="4"/>
              </w:numPr>
            </w:pPr>
            <w:r>
              <w:t>Database Operation (SQL, Mongo, Firebase)</w:t>
            </w:r>
          </w:p>
          <w:p w14:paraId="097E29CC" w14:textId="77777777" w:rsidR="00B82404" w:rsidRPr="004937AE" w:rsidRDefault="00B82404" w:rsidP="00B82404">
            <w:pPr>
              <w:pStyle w:val="ListBullet"/>
              <w:numPr>
                <w:ilvl w:val="0"/>
                <w:numId w:val="4"/>
              </w:numPr>
            </w:pPr>
            <w:r>
              <w:t>BI tools (Power BI, Click View)</w:t>
            </w:r>
          </w:p>
        </w:tc>
        <w:tc>
          <w:tcPr>
            <w:tcW w:w="4770" w:type="dxa"/>
            <w:tcMar>
              <w:left w:w="360" w:type="dxa"/>
              <w:right w:w="0" w:type="dxa"/>
            </w:tcMar>
          </w:tcPr>
          <w:p w14:paraId="48162EC8" w14:textId="77777777" w:rsidR="00752315" w:rsidRDefault="00031487" w:rsidP="00B82404">
            <w:pPr>
              <w:pStyle w:val="ListBullet"/>
            </w:pPr>
            <w:r>
              <w:t>Strong analytical skills</w:t>
            </w:r>
          </w:p>
          <w:p w14:paraId="160D86ED" w14:textId="77777777" w:rsidR="00B82404" w:rsidRDefault="00B82404" w:rsidP="00B82404">
            <w:pPr>
              <w:pStyle w:val="ListBullet"/>
            </w:pPr>
            <w:r>
              <w:t>Team Player</w:t>
            </w:r>
          </w:p>
          <w:p w14:paraId="1FFDE487" w14:textId="77777777" w:rsidR="00752315" w:rsidRPr="004937AE" w:rsidRDefault="00031487" w:rsidP="00B82404">
            <w:pPr>
              <w:pStyle w:val="ListBullet"/>
            </w:pPr>
            <w:proofErr w:type="spellStart"/>
            <w:r>
              <w:t>Self Starter</w:t>
            </w:r>
            <w:proofErr w:type="spellEnd"/>
          </w:p>
        </w:tc>
      </w:tr>
    </w:tbl>
    <w:bookmarkEnd w:id="0"/>
    <w:p w14:paraId="067E89D4" w14:textId="77777777" w:rsidR="005B1D68" w:rsidRDefault="001A2E67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B5B453AD0B5047E1B5852AC1682FEAC6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3F7A2CA2" w14:textId="77777777" w:rsidR="0023705D" w:rsidRPr="00D413F9" w:rsidRDefault="009629E6" w:rsidP="00D413F9">
      <w:pPr>
        <w:pStyle w:val="Heading3"/>
      </w:pPr>
      <w:r>
        <w:t>November 2013</w:t>
      </w:r>
      <w:r w:rsidR="00D413F9" w:rsidRPr="00D413F9">
        <w:t xml:space="preserve"> –</w:t>
      </w:r>
      <w:r w:rsidR="00D413F9">
        <w:t xml:space="preserve"> </w:t>
      </w:r>
      <w:r>
        <w:t>Current</w:t>
      </w:r>
    </w:p>
    <w:p w14:paraId="4D0F198B" w14:textId="77777777" w:rsidR="0023705D" w:rsidRPr="00513EFC" w:rsidRDefault="009629E6" w:rsidP="00513EFC">
      <w:pPr>
        <w:pStyle w:val="Heading2"/>
      </w:pPr>
      <w:r>
        <w:t>Broker Compensation Rep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 xml:space="preserve">Unum </w:t>
      </w:r>
    </w:p>
    <w:p w14:paraId="5753C967" w14:textId="77777777" w:rsidR="00D413F9" w:rsidRDefault="009629E6" w:rsidP="00264283">
      <w:pPr>
        <w:pStyle w:val="ListParagraph"/>
        <w:numPr>
          <w:ilvl w:val="0"/>
          <w:numId w:val="13"/>
        </w:numPr>
      </w:pPr>
      <w:r w:rsidRPr="00264283">
        <w:t>Serve as a point of contact for 2-4 field offices and resolve all comp related issues</w:t>
      </w:r>
    </w:p>
    <w:p w14:paraId="44626170" w14:textId="77777777" w:rsidR="00264283" w:rsidRPr="00264283" w:rsidRDefault="00264283" w:rsidP="00264283">
      <w:pPr>
        <w:pStyle w:val="ListParagraph"/>
        <w:numPr>
          <w:ilvl w:val="0"/>
          <w:numId w:val="13"/>
        </w:numPr>
      </w:pPr>
      <w:r>
        <w:t xml:space="preserve">Use forward thinking analytical skills to </w:t>
      </w:r>
      <w:r w:rsidR="00B82404">
        <w:t xml:space="preserve">anticipate and </w:t>
      </w:r>
      <w:r>
        <w:t xml:space="preserve">resolve </w:t>
      </w:r>
      <w:r w:rsidR="00B82404">
        <w:t xml:space="preserve">customer </w:t>
      </w:r>
      <w:r>
        <w:t xml:space="preserve">questions </w:t>
      </w:r>
      <w:r w:rsidR="00B82404">
        <w:t>proactively</w:t>
      </w:r>
    </w:p>
    <w:p w14:paraId="0D40EA8B" w14:textId="77777777" w:rsidR="009629E6" w:rsidRPr="00264283" w:rsidRDefault="009629E6" w:rsidP="00264283">
      <w:pPr>
        <w:pStyle w:val="ListParagraph"/>
        <w:numPr>
          <w:ilvl w:val="0"/>
          <w:numId w:val="13"/>
        </w:numPr>
      </w:pPr>
      <w:r w:rsidRPr="00264283">
        <w:t xml:space="preserve">Attained turnaround times on all service requests </w:t>
      </w:r>
    </w:p>
    <w:p w14:paraId="0E729CB5" w14:textId="77777777" w:rsidR="009629E6" w:rsidRPr="00264283" w:rsidRDefault="009629E6" w:rsidP="00264283">
      <w:pPr>
        <w:pStyle w:val="ListParagraph"/>
        <w:numPr>
          <w:ilvl w:val="0"/>
          <w:numId w:val="13"/>
        </w:numPr>
      </w:pPr>
      <w:r w:rsidRPr="00264283">
        <w:t>Attained quality goals monthly</w:t>
      </w:r>
    </w:p>
    <w:p w14:paraId="5DF286CC" w14:textId="77777777" w:rsidR="009629E6" w:rsidRPr="00264283" w:rsidRDefault="009629E6" w:rsidP="00264283">
      <w:pPr>
        <w:pStyle w:val="ListParagraph"/>
        <w:numPr>
          <w:ilvl w:val="0"/>
          <w:numId w:val="13"/>
        </w:numPr>
      </w:pPr>
      <w:r w:rsidRPr="00264283">
        <w:t>Lead, organize and prepare team meetings</w:t>
      </w:r>
    </w:p>
    <w:p w14:paraId="3C2A1F0B" w14:textId="77777777" w:rsidR="009629E6" w:rsidRPr="00264283" w:rsidRDefault="009629E6" w:rsidP="00264283">
      <w:pPr>
        <w:pStyle w:val="ListParagraph"/>
        <w:numPr>
          <w:ilvl w:val="0"/>
          <w:numId w:val="13"/>
        </w:numPr>
      </w:pPr>
      <w:r w:rsidRPr="00264283">
        <w:t>NMO point of contact for M Financial</w:t>
      </w:r>
    </w:p>
    <w:p w14:paraId="36F5C828" w14:textId="77777777" w:rsidR="009629E6" w:rsidRPr="00264283" w:rsidRDefault="00264283" w:rsidP="00264283">
      <w:pPr>
        <w:pStyle w:val="ListParagraph"/>
        <w:numPr>
          <w:ilvl w:val="0"/>
          <w:numId w:val="13"/>
        </w:numPr>
      </w:pPr>
      <w:r w:rsidRPr="00264283">
        <w:t>Wrote training documentation on several products to improve department processes and make work more efficient</w:t>
      </w:r>
    </w:p>
    <w:p w14:paraId="0E0C743C" w14:textId="77777777" w:rsidR="00264283" w:rsidRDefault="00264283" w:rsidP="00264283">
      <w:pPr>
        <w:pStyle w:val="ListParagraph"/>
        <w:numPr>
          <w:ilvl w:val="0"/>
          <w:numId w:val="13"/>
        </w:numPr>
      </w:pPr>
      <w:r w:rsidRPr="00264283">
        <w:t xml:space="preserve">Built analysis tools through Excel and Salesforce to show workload and capacity </w:t>
      </w:r>
    </w:p>
    <w:p w14:paraId="0ED3E323" w14:textId="77777777" w:rsidR="00264283" w:rsidRDefault="00264283" w:rsidP="00264283">
      <w:pPr>
        <w:pStyle w:val="ListParagraph"/>
        <w:numPr>
          <w:ilvl w:val="0"/>
          <w:numId w:val="13"/>
        </w:numPr>
      </w:pPr>
      <w:r>
        <w:t xml:space="preserve">Collaborated with business partners to resolve issues and invoke process changes </w:t>
      </w:r>
    </w:p>
    <w:p w14:paraId="71BD782C" w14:textId="77777777" w:rsidR="00330DF3" w:rsidRDefault="00330DF3" w:rsidP="00330DF3">
      <w:r>
        <w:t>April 2014-May 2016</w:t>
      </w:r>
    </w:p>
    <w:p w14:paraId="0CB8349C" w14:textId="77777777" w:rsidR="00330DF3" w:rsidRPr="00330DF3" w:rsidRDefault="00330DF3" w:rsidP="00330DF3">
      <w:r w:rsidRPr="00330DF3">
        <w:rPr>
          <w:b/>
          <w:color w:val="0070C0"/>
          <w:sz w:val="32"/>
          <w:szCs w:val="32"/>
        </w:rPr>
        <w:t>Lead Data Analyst</w:t>
      </w:r>
      <w:r w:rsidRPr="00330DF3">
        <w:rPr>
          <w:b/>
          <w:sz w:val="32"/>
          <w:szCs w:val="32"/>
        </w:rPr>
        <w:t>/</w:t>
      </w:r>
      <w:proofErr w:type="spellStart"/>
      <w:r w:rsidRPr="00330DF3">
        <w:rPr>
          <w:b/>
          <w:sz w:val="32"/>
          <w:szCs w:val="32"/>
        </w:rPr>
        <w:t>Draftshot</w:t>
      </w:r>
      <w:proofErr w:type="spellEnd"/>
      <w:r w:rsidRPr="00330DF3">
        <w:rPr>
          <w:b/>
          <w:sz w:val="32"/>
          <w:szCs w:val="32"/>
        </w:rPr>
        <w:t xml:space="preserve"> LLC</w:t>
      </w:r>
    </w:p>
    <w:p w14:paraId="11C70BA2" w14:textId="77777777" w:rsidR="00330DF3" w:rsidRDefault="00330DF3" w:rsidP="00330DF3">
      <w:pPr>
        <w:pStyle w:val="ListParagraph"/>
        <w:numPr>
          <w:ilvl w:val="0"/>
          <w:numId w:val="18"/>
        </w:numPr>
      </w:pPr>
      <w:r>
        <w:t>Predictive analytics</w:t>
      </w:r>
    </w:p>
    <w:p w14:paraId="1C15F9DB" w14:textId="77777777" w:rsidR="00330DF3" w:rsidRDefault="00330DF3" w:rsidP="00330DF3">
      <w:pPr>
        <w:pStyle w:val="ListParagraph"/>
        <w:numPr>
          <w:ilvl w:val="0"/>
          <w:numId w:val="18"/>
        </w:numPr>
      </w:pPr>
      <w:r>
        <w:t>WordPress administration</w:t>
      </w:r>
    </w:p>
    <w:p w14:paraId="121EFC49" w14:textId="77777777" w:rsidR="00330DF3" w:rsidRDefault="00330DF3" w:rsidP="00330DF3">
      <w:pPr>
        <w:pStyle w:val="ListParagraph"/>
        <w:numPr>
          <w:ilvl w:val="0"/>
          <w:numId w:val="18"/>
        </w:numPr>
      </w:pPr>
      <w:r>
        <w:t>Iframe coding</w:t>
      </w:r>
    </w:p>
    <w:p w14:paraId="49C13910" w14:textId="77777777" w:rsidR="00330DF3" w:rsidRDefault="00330DF3" w:rsidP="00330DF3">
      <w:pPr>
        <w:pStyle w:val="ListParagraph"/>
        <w:numPr>
          <w:ilvl w:val="0"/>
          <w:numId w:val="18"/>
        </w:numPr>
      </w:pPr>
      <w:r>
        <w:t xml:space="preserve">Woo Commerce </w:t>
      </w:r>
    </w:p>
    <w:p w14:paraId="14B6EBAA" w14:textId="77777777" w:rsidR="00330DF3" w:rsidRDefault="00330DF3" w:rsidP="00330DF3">
      <w:pPr>
        <w:pStyle w:val="ListParagraph"/>
        <w:numPr>
          <w:ilvl w:val="0"/>
          <w:numId w:val="18"/>
        </w:numPr>
      </w:pPr>
      <w:r>
        <w:t xml:space="preserve">Data Tables usage </w:t>
      </w:r>
    </w:p>
    <w:p w14:paraId="487B8BDC" w14:textId="77777777" w:rsidR="00330DF3" w:rsidRDefault="00330DF3" w:rsidP="00330DF3">
      <w:r>
        <w:t xml:space="preserve">May 2016- Current </w:t>
      </w:r>
    </w:p>
    <w:p w14:paraId="46B14C1E" w14:textId="3145884F" w:rsidR="00330DF3" w:rsidRPr="003557BE" w:rsidRDefault="00330DF3" w:rsidP="00330DF3">
      <w:pPr>
        <w:rPr>
          <w:b/>
          <w:sz w:val="32"/>
        </w:rPr>
      </w:pPr>
      <w:r w:rsidRPr="003557BE">
        <w:rPr>
          <w:b/>
          <w:color w:val="0070C0"/>
          <w:sz w:val="32"/>
        </w:rPr>
        <w:t>Lead Data Analyst</w:t>
      </w:r>
      <w:r w:rsidR="00CD0664">
        <w:rPr>
          <w:b/>
          <w:color w:val="0070C0"/>
          <w:sz w:val="32"/>
        </w:rPr>
        <w:t>, Web developer</w:t>
      </w:r>
      <w:r w:rsidRPr="003557BE">
        <w:rPr>
          <w:b/>
          <w:color w:val="0070C0"/>
          <w:sz w:val="32"/>
        </w:rPr>
        <w:t xml:space="preserve"> </w:t>
      </w:r>
      <w:r w:rsidRPr="003557BE">
        <w:rPr>
          <w:b/>
          <w:sz w:val="32"/>
        </w:rPr>
        <w:t>/ Wisetake LLC</w:t>
      </w:r>
    </w:p>
    <w:p w14:paraId="1AC1E288" w14:textId="77777777" w:rsidR="003557BE" w:rsidRDefault="003557BE" w:rsidP="003557BE">
      <w:pPr>
        <w:pStyle w:val="ListParagraph"/>
        <w:numPr>
          <w:ilvl w:val="0"/>
          <w:numId w:val="18"/>
        </w:numPr>
      </w:pPr>
      <w:r>
        <w:t>Predictive analytics</w:t>
      </w:r>
    </w:p>
    <w:p w14:paraId="1B1C47C3" w14:textId="77777777" w:rsidR="003557BE" w:rsidRDefault="003557BE" w:rsidP="003557BE">
      <w:pPr>
        <w:pStyle w:val="ListParagraph"/>
        <w:numPr>
          <w:ilvl w:val="0"/>
          <w:numId w:val="18"/>
        </w:numPr>
      </w:pPr>
      <w:r>
        <w:lastRenderedPageBreak/>
        <w:t>WordPress administration</w:t>
      </w:r>
    </w:p>
    <w:p w14:paraId="26F9BAD7" w14:textId="77777777" w:rsidR="003557BE" w:rsidRDefault="003557BE" w:rsidP="003557BE">
      <w:pPr>
        <w:pStyle w:val="ListParagraph"/>
        <w:numPr>
          <w:ilvl w:val="0"/>
          <w:numId w:val="18"/>
        </w:numPr>
      </w:pPr>
      <w:r>
        <w:t>Iframe coding</w:t>
      </w:r>
    </w:p>
    <w:p w14:paraId="55818A05" w14:textId="77777777" w:rsidR="003557BE" w:rsidRDefault="003557BE" w:rsidP="003557BE">
      <w:pPr>
        <w:pStyle w:val="ListParagraph"/>
        <w:numPr>
          <w:ilvl w:val="0"/>
          <w:numId w:val="18"/>
        </w:numPr>
      </w:pPr>
      <w:r>
        <w:t xml:space="preserve">Woo Commerce </w:t>
      </w:r>
    </w:p>
    <w:p w14:paraId="6598B955" w14:textId="77777777" w:rsidR="003557BE" w:rsidRDefault="003557BE" w:rsidP="003557BE">
      <w:pPr>
        <w:pStyle w:val="ListParagraph"/>
        <w:numPr>
          <w:ilvl w:val="0"/>
          <w:numId w:val="18"/>
        </w:numPr>
      </w:pPr>
      <w:r>
        <w:t xml:space="preserve">Data Tables usage </w:t>
      </w:r>
    </w:p>
    <w:p w14:paraId="2F0AD1B7" w14:textId="77777777" w:rsidR="003557BE" w:rsidRDefault="003557BE" w:rsidP="003557BE">
      <w:pPr>
        <w:pStyle w:val="ListParagraph"/>
        <w:numPr>
          <w:ilvl w:val="0"/>
          <w:numId w:val="18"/>
        </w:numPr>
      </w:pPr>
      <w:r>
        <w:t>Ajax coding for data tables</w:t>
      </w:r>
    </w:p>
    <w:p w14:paraId="4D1C192B" w14:textId="77777777" w:rsidR="003557BE" w:rsidRDefault="003557BE" w:rsidP="00330DF3"/>
    <w:p w14:paraId="49FE6F98" w14:textId="77777777" w:rsidR="00330DF3" w:rsidRPr="00264283" w:rsidRDefault="00330DF3" w:rsidP="00330DF3"/>
    <w:p w14:paraId="410C066A" w14:textId="77777777" w:rsidR="0070237E" w:rsidRDefault="001A2E67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0D6FDE954FA14226AE29713FBDAD55BB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055EF571" w14:textId="77777777" w:rsidR="00365A4E" w:rsidRDefault="00365A4E" w:rsidP="00365A4E">
      <w:pPr>
        <w:pStyle w:val="ListParagraph"/>
        <w:numPr>
          <w:ilvl w:val="0"/>
          <w:numId w:val="15"/>
        </w:numPr>
        <w:spacing w:after="200" w:line="276" w:lineRule="auto"/>
      </w:pPr>
      <w:r>
        <w:t>RMDP management program (graduated February 2013 with Harvard Business classes)</w:t>
      </w:r>
    </w:p>
    <w:p w14:paraId="26FA96DE" w14:textId="77777777" w:rsidR="00365A4E" w:rsidRPr="00365A4E" w:rsidRDefault="00365A4E" w:rsidP="00365A4E">
      <w:pPr>
        <w:rPr>
          <w:rFonts w:asciiTheme="majorHAnsi" w:hAnsiTheme="majorHAnsi"/>
          <w:b/>
          <w:sz w:val="36"/>
        </w:rPr>
      </w:pPr>
      <w:r w:rsidRPr="00365A4E">
        <w:rPr>
          <w:rFonts w:asciiTheme="majorHAnsi" w:hAnsiTheme="majorHAnsi"/>
          <w:b/>
          <w:sz w:val="36"/>
        </w:rPr>
        <w:t>Lynda.com</w:t>
      </w:r>
    </w:p>
    <w:p w14:paraId="767A7991" w14:textId="77777777" w:rsidR="00365A4E" w:rsidRDefault="00365A4E" w:rsidP="00365A4E">
      <w:pPr>
        <w:pStyle w:val="ListParagraph"/>
        <w:numPr>
          <w:ilvl w:val="0"/>
          <w:numId w:val="16"/>
        </w:numPr>
        <w:spacing w:after="200" w:line="276" w:lineRule="auto"/>
      </w:pPr>
      <w:r>
        <w:t>HTML Essential Training</w:t>
      </w:r>
    </w:p>
    <w:p w14:paraId="5396B559" w14:textId="77777777" w:rsidR="00365A4E" w:rsidRDefault="00365A4E" w:rsidP="00365A4E">
      <w:pPr>
        <w:pStyle w:val="ListParagraph"/>
        <w:numPr>
          <w:ilvl w:val="0"/>
          <w:numId w:val="16"/>
        </w:numPr>
        <w:spacing w:after="200" w:line="276" w:lineRule="auto"/>
      </w:pPr>
      <w:r>
        <w:t>UX Foundations: Accessibility</w:t>
      </w:r>
    </w:p>
    <w:p w14:paraId="57B7F2F8" w14:textId="77777777" w:rsidR="00365A4E" w:rsidRDefault="00365A4E" w:rsidP="00365A4E">
      <w:pPr>
        <w:pStyle w:val="ListParagraph"/>
        <w:numPr>
          <w:ilvl w:val="0"/>
          <w:numId w:val="16"/>
        </w:numPr>
        <w:spacing w:after="200" w:line="276" w:lineRule="auto"/>
      </w:pPr>
      <w:r>
        <w:t>User Experience for Web Designers</w:t>
      </w:r>
    </w:p>
    <w:p w14:paraId="46F0F38D" w14:textId="77777777" w:rsidR="00365A4E" w:rsidRDefault="00365A4E" w:rsidP="00365A4E">
      <w:pPr>
        <w:pStyle w:val="ListParagraph"/>
        <w:numPr>
          <w:ilvl w:val="0"/>
          <w:numId w:val="16"/>
        </w:numPr>
        <w:spacing w:after="200" w:line="276" w:lineRule="auto"/>
      </w:pPr>
      <w:r>
        <w:t>Programming Foundations: Fundamentals</w:t>
      </w:r>
    </w:p>
    <w:p w14:paraId="24BC51CC" w14:textId="77777777" w:rsidR="00365A4E" w:rsidRDefault="00365A4E" w:rsidP="00365A4E">
      <w:pPr>
        <w:pStyle w:val="ListParagraph"/>
        <w:numPr>
          <w:ilvl w:val="0"/>
          <w:numId w:val="16"/>
        </w:numPr>
        <w:spacing w:after="200" w:line="276" w:lineRule="auto"/>
      </w:pPr>
      <w:r>
        <w:t>Web Programming Foundations</w:t>
      </w:r>
    </w:p>
    <w:p w14:paraId="679AD653" w14:textId="77777777" w:rsidR="00365A4E" w:rsidRDefault="00365A4E" w:rsidP="00365A4E">
      <w:pPr>
        <w:pStyle w:val="ListParagraph"/>
        <w:numPr>
          <w:ilvl w:val="0"/>
          <w:numId w:val="16"/>
        </w:numPr>
        <w:spacing w:after="200" w:line="276" w:lineRule="auto"/>
      </w:pPr>
      <w:r>
        <w:t>Web Development Foundations: Full-Stack vs Front End</w:t>
      </w:r>
    </w:p>
    <w:p w14:paraId="3A1D187A" w14:textId="77777777" w:rsidR="00365A4E" w:rsidRDefault="00365A4E" w:rsidP="00365A4E">
      <w:pPr>
        <w:pStyle w:val="ListParagraph"/>
        <w:numPr>
          <w:ilvl w:val="0"/>
          <w:numId w:val="16"/>
        </w:numPr>
        <w:spacing w:after="200" w:line="276" w:lineRule="auto"/>
      </w:pPr>
      <w:r>
        <w:t>CSS Essential Training 1</w:t>
      </w:r>
    </w:p>
    <w:p w14:paraId="0940D07F" w14:textId="77777777" w:rsidR="00365A4E" w:rsidRPr="00365A4E" w:rsidRDefault="00365A4E" w:rsidP="00365A4E">
      <w:pPr>
        <w:rPr>
          <w:rFonts w:asciiTheme="majorHAnsi" w:hAnsiTheme="majorHAnsi"/>
          <w:sz w:val="36"/>
        </w:rPr>
      </w:pPr>
      <w:r w:rsidRPr="00365A4E">
        <w:rPr>
          <w:rFonts w:asciiTheme="majorHAnsi" w:hAnsiTheme="majorHAnsi"/>
          <w:sz w:val="36"/>
        </w:rPr>
        <w:t>Udemy.com</w:t>
      </w:r>
    </w:p>
    <w:p w14:paraId="168B5941" w14:textId="77777777" w:rsidR="00365A4E" w:rsidRDefault="00365A4E" w:rsidP="00365A4E">
      <w:pPr>
        <w:pStyle w:val="ListParagraph"/>
        <w:numPr>
          <w:ilvl w:val="0"/>
          <w:numId w:val="17"/>
        </w:numPr>
        <w:spacing w:after="200" w:line="276" w:lineRule="auto"/>
      </w:pPr>
      <w:r>
        <w:t>The Web Developer Bootcamp (enrolled)</w:t>
      </w:r>
    </w:p>
    <w:p w14:paraId="7AEBC02B" w14:textId="77777777" w:rsidR="00365A4E" w:rsidRDefault="00365A4E" w:rsidP="00365A4E">
      <w:pPr>
        <w:pStyle w:val="ListParagraph"/>
        <w:numPr>
          <w:ilvl w:val="0"/>
          <w:numId w:val="17"/>
        </w:numPr>
        <w:spacing w:after="200" w:line="276" w:lineRule="auto"/>
      </w:pPr>
      <w:r>
        <w:t>The Modern Python 3 Bootcamp (enrolled)</w:t>
      </w:r>
    </w:p>
    <w:p w14:paraId="41381C3F" w14:textId="77777777" w:rsidR="00365A4E" w:rsidRDefault="00365A4E" w:rsidP="00365A4E">
      <w:pPr>
        <w:pStyle w:val="ListParagraph"/>
        <w:numPr>
          <w:ilvl w:val="0"/>
          <w:numId w:val="17"/>
        </w:numPr>
        <w:spacing w:after="200" w:line="276" w:lineRule="auto"/>
      </w:pPr>
      <w:r>
        <w:t>The advanced Web Developer Bootcamp (enrolled)</w:t>
      </w:r>
    </w:p>
    <w:p w14:paraId="20A062A6" w14:textId="4F0BC37D" w:rsidR="00365A4E" w:rsidRDefault="00365A4E" w:rsidP="00365A4E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Advanced </w:t>
      </w:r>
      <w:proofErr w:type="spellStart"/>
      <w:r>
        <w:t>Javascript</w:t>
      </w:r>
      <w:proofErr w:type="spellEnd"/>
    </w:p>
    <w:p w14:paraId="21291831" w14:textId="392CC70D" w:rsidR="00742820" w:rsidRDefault="00742820" w:rsidP="00742820">
      <w:pPr>
        <w:spacing w:after="200" w:line="276" w:lineRule="auto"/>
        <w:rPr>
          <w:rFonts w:asciiTheme="majorHAnsi" w:hAnsiTheme="majorHAnsi"/>
          <w:sz w:val="36"/>
          <w:szCs w:val="36"/>
        </w:rPr>
      </w:pPr>
      <w:r w:rsidRPr="00742820">
        <w:rPr>
          <w:rFonts w:asciiTheme="majorHAnsi" w:hAnsiTheme="majorHAnsi"/>
          <w:sz w:val="36"/>
          <w:szCs w:val="36"/>
        </w:rPr>
        <w:t>TechTown Workforce Program</w:t>
      </w:r>
      <w:r w:rsidR="00ED5CF2">
        <w:rPr>
          <w:rFonts w:asciiTheme="majorHAnsi" w:hAnsiTheme="majorHAnsi"/>
          <w:sz w:val="36"/>
          <w:szCs w:val="36"/>
        </w:rPr>
        <w:t xml:space="preserve"> w/ Savvy Coders</w:t>
      </w:r>
    </w:p>
    <w:p w14:paraId="06017318" w14:textId="663D086E" w:rsidR="00742820" w:rsidRDefault="00742820" w:rsidP="00742820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HTML, CSS and </w:t>
      </w:r>
      <w:proofErr w:type="spellStart"/>
      <w:r>
        <w:t>Javascript</w:t>
      </w:r>
      <w:proofErr w:type="spellEnd"/>
      <w:r>
        <w:t xml:space="preserve"> Fundamentals</w:t>
      </w:r>
    </w:p>
    <w:p w14:paraId="00A92615" w14:textId="78FFA73B" w:rsidR="00742820" w:rsidRDefault="00742820" w:rsidP="00742820">
      <w:pPr>
        <w:pStyle w:val="ListParagraph"/>
        <w:numPr>
          <w:ilvl w:val="0"/>
          <w:numId w:val="17"/>
        </w:numPr>
        <w:spacing w:after="200" w:line="276" w:lineRule="auto"/>
      </w:pPr>
      <w:r>
        <w:t>Deploying Websites</w:t>
      </w:r>
    </w:p>
    <w:p w14:paraId="7426963E" w14:textId="52383299" w:rsidR="00742820" w:rsidRDefault="00742820" w:rsidP="00742820">
      <w:pPr>
        <w:pStyle w:val="ListParagraph"/>
        <w:numPr>
          <w:ilvl w:val="0"/>
          <w:numId w:val="17"/>
        </w:numPr>
        <w:spacing w:after="200" w:line="276" w:lineRule="auto"/>
      </w:pPr>
      <w:r>
        <w:t>MVC and git</w:t>
      </w:r>
    </w:p>
    <w:p w14:paraId="50F9F012" w14:textId="20B9A299" w:rsidR="00742820" w:rsidRDefault="00742820" w:rsidP="00742820">
      <w:pPr>
        <w:pStyle w:val="ListParagraph"/>
        <w:numPr>
          <w:ilvl w:val="0"/>
          <w:numId w:val="17"/>
        </w:numPr>
        <w:spacing w:after="200" w:line="276" w:lineRule="auto"/>
      </w:pPr>
      <w:proofErr w:type="spellStart"/>
      <w:r>
        <w:t>Github</w:t>
      </w:r>
      <w:proofErr w:type="spellEnd"/>
      <w:r>
        <w:t xml:space="preserve"> </w:t>
      </w:r>
    </w:p>
    <w:p w14:paraId="11577565" w14:textId="21341294" w:rsidR="00742820" w:rsidRPr="00742820" w:rsidRDefault="00742820" w:rsidP="00742820">
      <w:pPr>
        <w:spacing w:after="200" w:line="276" w:lineRule="auto"/>
        <w:rPr>
          <w:rFonts w:asciiTheme="majorHAnsi" w:hAnsiTheme="majorHAnsi"/>
          <w:sz w:val="36"/>
          <w:szCs w:val="36"/>
        </w:rPr>
      </w:pPr>
      <w:r w:rsidRPr="00742820">
        <w:rPr>
          <w:rFonts w:asciiTheme="majorHAnsi" w:hAnsiTheme="majorHAnsi"/>
          <w:sz w:val="36"/>
          <w:szCs w:val="36"/>
        </w:rPr>
        <w:tab/>
      </w:r>
    </w:p>
    <w:sectPr w:rsidR="00742820" w:rsidRPr="00742820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DF9BF" w14:textId="77777777" w:rsidR="001A2E67" w:rsidRDefault="001A2E67" w:rsidP="00725803">
      <w:pPr>
        <w:spacing w:after="0"/>
      </w:pPr>
      <w:r>
        <w:separator/>
      </w:r>
    </w:p>
  </w:endnote>
  <w:endnote w:type="continuationSeparator" w:id="0">
    <w:p w14:paraId="0147CB2B" w14:textId="77777777" w:rsidR="001A2E67" w:rsidRDefault="001A2E6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5F69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D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F6A48" w14:textId="77777777" w:rsidR="001A2E67" w:rsidRDefault="001A2E67" w:rsidP="00725803">
      <w:pPr>
        <w:spacing w:after="0"/>
      </w:pPr>
      <w:r>
        <w:separator/>
      </w:r>
    </w:p>
  </w:footnote>
  <w:footnote w:type="continuationSeparator" w:id="0">
    <w:p w14:paraId="4773B57C" w14:textId="77777777" w:rsidR="001A2E67" w:rsidRDefault="001A2E6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992199"/>
    <w:multiLevelType w:val="hybridMultilevel"/>
    <w:tmpl w:val="44AC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50603"/>
    <w:multiLevelType w:val="hybridMultilevel"/>
    <w:tmpl w:val="9A4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A405B"/>
    <w:multiLevelType w:val="hybridMultilevel"/>
    <w:tmpl w:val="4E8A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DF1144C"/>
    <w:multiLevelType w:val="hybridMultilevel"/>
    <w:tmpl w:val="73FC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D19F1"/>
    <w:multiLevelType w:val="hybridMultilevel"/>
    <w:tmpl w:val="DD86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07A1F"/>
    <w:multiLevelType w:val="hybridMultilevel"/>
    <w:tmpl w:val="80A8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60857"/>
    <w:multiLevelType w:val="hybridMultilevel"/>
    <w:tmpl w:val="426A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16"/>
  </w:num>
  <w:num w:numId="17">
    <w:abstractNumId w:val="11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B"/>
    <w:rsid w:val="00025E77"/>
    <w:rsid w:val="00027312"/>
    <w:rsid w:val="00031487"/>
    <w:rsid w:val="00043E9A"/>
    <w:rsid w:val="000645F2"/>
    <w:rsid w:val="00082F03"/>
    <w:rsid w:val="000835A0"/>
    <w:rsid w:val="000934A2"/>
    <w:rsid w:val="00191C74"/>
    <w:rsid w:val="001A2E67"/>
    <w:rsid w:val="001B0955"/>
    <w:rsid w:val="001E1ABF"/>
    <w:rsid w:val="00227784"/>
    <w:rsid w:val="002314B9"/>
    <w:rsid w:val="0023705D"/>
    <w:rsid w:val="00250A31"/>
    <w:rsid w:val="00251C13"/>
    <w:rsid w:val="0026369A"/>
    <w:rsid w:val="00264283"/>
    <w:rsid w:val="002922D0"/>
    <w:rsid w:val="002A6641"/>
    <w:rsid w:val="00330DF3"/>
    <w:rsid w:val="00340B03"/>
    <w:rsid w:val="003557BE"/>
    <w:rsid w:val="00365A4E"/>
    <w:rsid w:val="00380AE7"/>
    <w:rsid w:val="003A6943"/>
    <w:rsid w:val="00410BA2"/>
    <w:rsid w:val="00434074"/>
    <w:rsid w:val="00463C3B"/>
    <w:rsid w:val="004937AE"/>
    <w:rsid w:val="004B5D5B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42820"/>
    <w:rsid w:val="00752315"/>
    <w:rsid w:val="008375F5"/>
    <w:rsid w:val="00857E6B"/>
    <w:rsid w:val="008968C4"/>
    <w:rsid w:val="008D7C1C"/>
    <w:rsid w:val="0092291B"/>
    <w:rsid w:val="009250D8"/>
    <w:rsid w:val="00932D92"/>
    <w:rsid w:val="0095272C"/>
    <w:rsid w:val="009629E6"/>
    <w:rsid w:val="00972024"/>
    <w:rsid w:val="009F045A"/>
    <w:rsid w:val="009F04D2"/>
    <w:rsid w:val="009F2BA7"/>
    <w:rsid w:val="009F6DA0"/>
    <w:rsid w:val="00A01182"/>
    <w:rsid w:val="00A152C0"/>
    <w:rsid w:val="00AD13CB"/>
    <w:rsid w:val="00AD3FD8"/>
    <w:rsid w:val="00B370A8"/>
    <w:rsid w:val="00B82404"/>
    <w:rsid w:val="00BC7376"/>
    <w:rsid w:val="00BD64CD"/>
    <w:rsid w:val="00BD669A"/>
    <w:rsid w:val="00C13F2B"/>
    <w:rsid w:val="00C4355D"/>
    <w:rsid w:val="00C43D65"/>
    <w:rsid w:val="00C838D4"/>
    <w:rsid w:val="00C84833"/>
    <w:rsid w:val="00C9044F"/>
    <w:rsid w:val="00CD0664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A3D30"/>
    <w:rsid w:val="00ED5CF2"/>
    <w:rsid w:val="00F00A4F"/>
    <w:rsid w:val="00F33CD8"/>
    <w:rsid w:val="00FC4F26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388BC"/>
  <w15:chartTrackingRefBased/>
  <w15:docId w15:val="{78570F61-2D9E-4825-BA15-46AE7ABD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GV13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C054C30EC74BC0BBE3A639CF2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FAD18-C96D-4FCE-B482-3A3BADA30EDC}"/>
      </w:docPartPr>
      <w:docPartBody>
        <w:p w:rsidR="00C001E7" w:rsidRDefault="009818AF">
          <w:pPr>
            <w:pStyle w:val="ECC054C30EC74BC0BBE3A639CF2ACF36"/>
          </w:pPr>
          <w:r>
            <w:t>First Name</w:t>
          </w:r>
        </w:p>
      </w:docPartBody>
    </w:docPart>
    <w:docPart>
      <w:docPartPr>
        <w:name w:val="230FF7BE8CBE4C0DBC3C9E5374DFC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0C40D-AF02-4290-83D8-58C73CD88E14}"/>
      </w:docPartPr>
      <w:docPartBody>
        <w:p w:rsidR="00C001E7" w:rsidRDefault="009818AF">
          <w:pPr>
            <w:pStyle w:val="230FF7BE8CBE4C0DBC3C9E5374DFC3C5"/>
          </w:pPr>
          <w:r>
            <w:t>Last Name</w:t>
          </w:r>
        </w:p>
      </w:docPartBody>
    </w:docPart>
    <w:docPart>
      <w:docPartPr>
        <w:name w:val="3F88CE6F40F541108EC56C35111B7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F385E-D7A4-440A-949D-31628855F967}"/>
      </w:docPartPr>
      <w:docPartBody>
        <w:p w:rsidR="00C001E7" w:rsidRDefault="009818AF">
          <w:pPr>
            <w:pStyle w:val="3F88CE6F40F541108EC56C35111B7C93"/>
          </w:pPr>
          <w:r w:rsidRPr="009D0878">
            <w:t>Address</w:t>
          </w:r>
        </w:p>
      </w:docPartBody>
    </w:docPart>
    <w:docPart>
      <w:docPartPr>
        <w:name w:val="9EB07159E5A84C379E5346A2D7A7A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26556-674A-4B5A-8D6F-95CDB372E960}"/>
      </w:docPartPr>
      <w:docPartBody>
        <w:p w:rsidR="00C001E7" w:rsidRDefault="009818AF">
          <w:pPr>
            <w:pStyle w:val="9EB07159E5A84C379E5346A2D7A7AF89"/>
          </w:pPr>
          <w:r w:rsidRPr="009D0878">
            <w:t>Phone</w:t>
          </w:r>
        </w:p>
      </w:docPartBody>
    </w:docPart>
    <w:docPart>
      <w:docPartPr>
        <w:name w:val="B9001AF7FBB146FB9AAB2BA561816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AFC2B-D80F-4102-B02A-3DD8F6F8BBCB}"/>
      </w:docPartPr>
      <w:docPartBody>
        <w:p w:rsidR="00C001E7" w:rsidRDefault="009818AF">
          <w:pPr>
            <w:pStyle w:val="B9001AF7FBB146FB9AAB2BA5618165AD"/>
          </w:pPr>
          <w:r w:rsidRPr="009D0878">
            <w:t>Email</w:t>
          </w:r>
        </w:p>
      </w:docPartBody>
    </w:docPart>
    <w:docPart>
      <w:docPartPr>
        <w:name w:val="7244EAF56FD44E5F8800899E5724A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09EE3-8F0C-4618-A4E4-183A1F304ABB}"/>
      </w:docPartPr>
      <w:docPartBody>
        <w:p w:rsidR="00C001E7" w:rsidRDefault="009818AF">
          <w:pPr>
            <w:pStyle w:val="7244EAF56FD44E5F8800899E5724AD36"/>
          </w:pPr>
          <w:r>
            <w:t>Skills</w:t>
          </w:r>
        </w:p>
      </w:docPartBody>
    </w:docPart>
    <w:docPart>
      <w:docPartPr>
        <w:name w:val="B5B453AD0B5047E1B5852AC1682FE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6FDDD-12AE-4E74-9F62-BAFF9E0C37E1}"/>
      </w:docPartPr>
      <w:docPartBody>
        <w:p w:rsidR="00C001E7" w:rsidRDefault="009818AF">
          <w:pPr>
            <w:pStyle w:val="B5B453AD0B5047E1B5852AC1682FEAC6"/>
          </w:pPr>
          <w:r w:rsidRPr="00AD3FD8">
            <w:t>Experience</w:t>
          </w:r>
        </w:p>
      </w:docPartBody>
    </w:docPart>
    <w:docPart>
      <w:docPartPr>
        <w:name w:val="0D6FDE954FA14226AE29713FBDAD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39BD-D48A-4DE9-8CB4-ED019EBEB48B}"/>
      </w:docPartPr>
      <w:docPartBody>
        <w:p w:rsidR="00C001E7" w:rsidRDefault="009818AF">
          <w:pPr>
            <w:pStyle w:val="0D6FDE954FA14226AE29713FBDAD55B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F"/>
    <w:rsid w:val="00145B5B"/>
    <w:rsid w:val="00320E4A"/>
    <w:rsid w:val="00483CED"/>
    <w:rsid w:val="00493E13"/>
    <w:rsid w:val="005C6B2D"/>
    <w:rsid w:val="00825FAB"/>
    <w:rsid w:val="00882A0A"/>
    <w:rsid w:val="009818AF"/>
    <w:rsid w:val="00C001E7"/>
    <w:rsid w:val="00F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C054C30EC74BC0BBE3A639CF2ACF36">
    <w:name w:val="ECC054C30EC74BC0BBE3A639CF2ACF36"/>
  </w:style>
  <w:style w:type="paragraph" w:customStyle="1" w:styleId="230FF7BE8CBE4C0DBC3C9E5374DFC3C5">
    <w:name w:val="230FF7BE8CBE4C0DBC3C9E5374DFC3C5"/>
  </w:style>
  <w:style w:type="paragraph" w:customStyle="1" w:styleId="3F88CE6F40F541108EC56C35111B7C93">
    <w:name w:val="3F88CE6F40F541108EC56C35111B7C93"/>
  </w:style>
  <w:style w:type="paragraph" w:customStyle="1" w:styleId="9EB07159E5A84C379E5346A2D7A7AF89">
    <w:name w:val="9EB07159E5A84C379E5346A2D7A7AF89"/>
  </w:style>
  <w:style w:type="paragraph" w:customStyle="1" w:styleId="B9001AF7FBB146FB9AAB2BA5618165AD">
    <w:name w:val="B9001AF7FBB146FB9AAB2BA5618165AD"/>
  </w:style>
  <w:style w:type="paragraph" w:customStyle="1" w:styleId="B268F57992384119ABF065ECFC135173">
    <w:name w:val="B268F57992384119ABF065ECFC135173"/>
  </w:style>
  <w:style w:type="paragraph" w:customStyle="1" w:styleId="47661434433A460BB199BA11A4863588">
    <w:name w:val="47661434433A460BB199BA11A4863588"/>
  </w:style>
  <w:style w:type="paragraph" w:customStyle="1" w:styleId="C258D7D3458C414C8D842CA55C9B6724">
    <w:name w:val="C258D7D3458C414C8D842CA55C9B6724"/>
  </w:style>
  <w:style w:type="paragraph" w:customStyle="1" w:styleId="7244EAF56FD44E5F8800899E5724AD36">
    <w:name w:val="7244EAF56FD44E5F8800899E5724AD36"/>
  </w:style>
  <w:style w:type="paragraph" w:customStyle="1" w:styleId="335E7EADBD29472E986AAB88F800607C">
    <w:name w:val="335E7EADBD29472E986AAB88F800607C"/>
  </w:style>
  <w:style w:type="paragraph" w:customStyle="1" w:styleId="A15BB7917A964E74A77459BFA9ECD8D1">
    <w:name w:val="A15BB7917A964E74A77459BFA9ECD8D1"/>
  </w:style>
  <w:style w:type="paragraph" w:customStyle="1" w:styleId="8DF7CE938A1A4615908F693DAD94C373">
    <w:name w:val="8DF7CE938A1A4615908F693DAD94C373"/>
  </w:style>
  <w:style w:type="paragraph" w:customStyle="1" w:styleId="A18621A05B844F57AB15597B066F2491">
    <w:name w:val="A18621A05B844F57AB15597B066F2491"/>
  </w:style>
  <w:style w:type="paragraph" w:customStyle="1" w:styleId="DC63689310D84D2E86D54BE7013E6595">
    <w:name w:val="DC63689310D84D2E86D54BE7013E6595"/>
  </w:style>
  <w:style w:type="paragraph" w:customStyle="1" w:styleId="B5B453AD0B5047E1B5852AC1682FEAC6">
    <w:name w:val="B5B453AD0B5047E1B5852AC1682FEAC6"/>
  </w:style>
  <w:style w:type="paragraph" w:customStyle="1" w:styleId="90E346B8D37B409B9B3719013A8A0407">
    <w:name w:val="90E346B8D37B409B9B3719013A8A0407"/>
  </w:style>
  <w:style w:type="paragraph" w:customStyle="1" w:styleId="DF7736E0DABD4BA3977F530A6F7F3100">
    <w:name w:val="DF7736E0DABD4BA3977F530A6F7F3100"/>
  </w:style>
  <w:style w:type="paragraph" w:customStyle="1" w:styleId="497C4E370795406C9620BFD45E7179EA">
    <w:name w:val="497C4E370795406C9620BFD45E7179E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147380566C14BD3BECDD2150D929A6C">
    <w:name w:val="7147380566C14BD3BECDD2150D929A6C"/>
  </w:style>
  <w:style w:type="paragraph" w:customStyle="1" w:styleId="7E92E169E5774B559108BFF8E1A22383">
    <w:name w:val="7E92E169E5774B559108BFF8E1A22383"/>
  </w:style>
  <w:style w:type="paragraph" w:customStyle="1" w:styleId="3C764F9655174144A68D2093687DEDC3">
    <w:name w:val="3C764F9655174144A68D2093687DEDC3"/>
  </w:style>
  <w:style w:type="paragraph" w:customStyle="1" w:styleId="1D35235344E34CE392ED6F7C4A281333">
    <w:name w:val="1D35235344E34CE392ED6F7C4A281333"/>
  </w:style>
  <w:style w:type="paragraph" w:customStyle="1" w:styleId="DEDE2BFE9BAE481F89E7A1F0A2D281CE">
    <w:name w:val="DEDE2BFE9BAE481F89E7A1F0A2D281CE"/>
  </w:style>
  <w:style w:type="paragraph" w:customStyle="1" w:styleId="0300C413AA444E999ECC7026A5318300">
    <w:name w:val="0300C413AA444E999ECC7026A5318300"/>
  </w:style>
  <w:style w:type="paragraph" w:customStyle="1" w:styleId="F63D41F1E07B49FCA4085F2D49BE203E">
    <w:name w:val="F63D41F1E07B49FCA4085F2D49BE203E"/>
  </w:style>
  <w:style w:type="paragraph" w:customStyle="1" w:styleId="0D6FDE954FA14226AE29713FBDAD55BB">
    <w:name w:val="0D6FDE954FA14226AE29713FBDAD55BB"/>
  </w:style>
  <w:style w:type="paragraph" w:customStyle="1" w:styleId="DD4400D5025F4500A5A409384C6D2263">
    <w:name w:val="DD4400D5025F4500A5A409384C6D2263"/>
  </w:style>
  <w:style w:type="paragraph" w:customStyle="1" w:styleId="FF99703689C44877B10F3B425058B5E9">
    <w:name w:val="FF99703689C44877B10F3B425058B5E9"/>
  </w:style>
  <w:style w:type="paragraph" w:customStyle="1" w:styleId="B4CBFA2B1B1B411CA2E0290F335D9532">
    <w:name w:val="B4CBFA2B1B1B411CA2E0290F335D9532"/>
  </w:style>
  <w:style w:type="paragraph" w:customStyle="1" w:styleId="90B5A49A1237460C9FC82AD1173F664C">
    <w:name w:val="90B5A49A1237460C9FC82AD1173F664C"/>
  </w:style>
  <w:style w:type="paragraph" w:customStyle="1" w:styleId="25D30CAAF3594F9198426B8B629FB133">
    <w:name w:val="25D30CAAF3594F9198426B8B629FB133"/>
  </w:style>
  <w:style w:type="paragraph" w:customStyle="1" w:styleId="E2EDA9E49004453B81274F545E8B999A">
    <w:name w:val="E2EDA9E49004453B81274F545E8B999A"/>
  </w:style>
  <w:style w:type="paragraph" w:customStyle="1" w:styleId="B27D4D5158EF44838E2CA771B157DB7F">
    <w:name w:val="B27D4D5158EF44838E2CA771B157DB7F"/>
  </w:style>
  <w:style w:type="paragraph" w:customStyle="1" w:styleId="4BFD455D985941E8AF919509602D631E">
    <w:name w:val="4BFD455D985941E8AF919509602D631E"/>
  </w:style>
  <w:style w:type="paragraph" w:customStyle="1" w:styleId="58354EE58F1F4FC088FC2AC4763D3529">
    <w:name w:val="58354EE58F1F4FC088FC2AC4763D3529"/>
  </w:style>
  <w:style w:type="paragraph" w:customStyle="1" w:styleId="95F7BF489B264035ADD30D2DB873FC1D">
    <w:name w:val="95F7BF489B264035ADD30D2DB873FC1D"/>
  </w:style>
  <w:style w:type="paragraph" w:customStyle="1" w:styleId="D58C92E2966A449C963A307683762380">
    <w:name w:val="D58C92E2966A449C963A307683762380"/>
  </w:style>
  <w:style w:type="paragraph" w:customStyle="1" w:styleId="814DE34F32F34548B83B44F4499B22EA">
    <w:name w:val="814DE34F32F34548B83B44F4499B22EA"/>
  </w:style>
  <w:style w:type="paragraph" w:customStyle="1" w:styleId="4EAAC3A132934A7B841F29465D01C516">
    <w:name w:val="4EAAC3A132934A7B841F29465D01C516"/>
    <w:rsid w:val="00C001E7"/>
  </w:style>
  <w:style w:type="paragraph" w:customStyle="1" w:styleId="DF1526874E1C49FFA705A4E5B840D148">
    <w:name w:val="DF1526874E1C49FFA705A4E5B840D148"/>
    <w:rsid w:val="00C001E7"/>
  </w:style>
  <w:style w:type="paragraph" w:customStyle="1" w:styleId="F3072C1F5CD64D0FA769E04FF6CD6B29">
    <w:name w:val="F3072C1F5CD64D0FA769E04FF6CD6B29"/>
    <w:rsid w:val="00C001E7"/>
  </w:style>
  <w:style w:type="paragraph" w:customStyle="1" w:styleId="D7DC9F7522A0458EBB952AC34098D6F3">
    <w:name w:val="D7DC9F7522A0458EBB952AC34098D6F3"/>
    <w:rsid w:val="00C001E7"/>
  </w:style>
  <w:style w:type="paragraph" w:customStyle="1" w:styleId="C80BB1F1014F4E2AA12C74CDC7FBB4B6">
    <w:name w:val="C80BB1F1014F4E2AA12C74CDC7FBB4B6"/>
    <w:rsid w:val="00C001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Eric </Abstract>
  <CompanyAddress>7551 Palace Court</CompanyAddress>
  <CompanyPhone>Work Phone</CompanyPhone>
  <CompanyFax/>
  <CompanyEmail>chattadev@gmail.com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86648-4EC0-456B-987F-74BA0DD9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bgv13</dc:creator>
  <cp:keywords/>
  <dc:description/>
  <cp:lastModifiedBy>Eric Keiser</cp:lastModifiedBy>
  <cp:revision>4</cp:revision>
  <dcterms:created xsi:type="dcterms:W3CDTF">2018-05-18T13:01:00Z</dcterms:created>
  <dcterms:modified xsi:type="dcterms:W3CDTF">2018-05-19T04:00:00Z</dcterms:modified>
  <cp:category>Keiser</cp:category>
</cp:coreProperties>
</file>